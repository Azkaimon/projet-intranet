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A3" w:rsidRDefault="00E00E7F">
      <w:pPr>
        <w:pStyle w:val="Titre"/>
      </w:pPr>
      <w:r>
        <w:t>Grepsi</w:t>
      </w:r>
    </w:p>
    <w:p w:rsidR="005931A3" w:rsidRDefault="00E00E7F">
      <w:pPr>
        <w:pStyle w:val="Sous-titre"/>
      </w:pPr>
      <w:r>
        <w:t>Analyse détaillée</w:t>
      </w:r>
    </w:p>
    <w:p w:rsidR="005931A3" w:rsidRDefault="00E00E7F">
      <w:pPr>
        <w:pStyle w:val="Titre1"/>
      </w:pPr>
      <w:bookmarkStart w:id="0" w:name="__RefHeading___Toc520_1167549192"/>
      <w:r>
        <w:t>Général</w:t>
      </w:r>
      <w:bookmarkEnd w:id="0"/>
    </w:p>
    <w:p w:rsidR="005931A3" w:rsidRDefault="00E00E7F">
      <w:pPr>
        <w:pStyle w:val="Textbody"/>
        <w:numPr>
          <w:ilvl w:val="2"/>
          <w:numId w:val="6"/>
        </w:numPr>
      </w:pPr>
      <w:r>
        <w:rPr>
          <w:rFonts w:ascii="Arial" w:hAnsi="Arial" w:cs="Arial"/>
          <w:b/>
          <w:color w:val="2C2D30"/>
          <w:sz w:val="28"/>
          <w:szCs w:val="28"/>
          <w:shd w:val="clear" w:color="auto" w:fill="C0C0C0"/>
        </w:rPr>
        <w:t>hautPage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brief: Génération du DOCTYPE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Entrée: Rien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Sortie: Chaine</w:t>
      </w:r>
      <w:r>
        <w:rPr>
          <w:rFonts w:ascii="Arial" w:hAnsi="Arial" w:cs="Arial"/>
          <w:color w:val="2C2D30"/>
          <w:sz w:val="23"/>
          <w:szCs w:val="23"/>
        </w:rP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Génère le DOCTYPE en haut de page jusqu’à la balise &lt;body&gt;</w:t>
      </w:r>
    </w:p>
    <w:p w:rsidR="005931A3" w:rsidRDefault="005931A3">
      <w:pPr>
        <w:pStyle w:val="Textbody"/>
        <w:ind w:left="720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5931A3" w:rsidRDefault="00E00E7F">
      <w:pPr>
        <w:pStyle w:val="Textbody"/>
        <w:numPr>
          <w:ilvl w:val="2"/>
          <w:numId w:val="6"/>
        </w:numPr>
      </w:pPr>
      <w:r>
        <w:rPr>
          <w:rFonts w:ascii="Arial" w:hAnsi="Arial" w:cs="Arial"/>
          <w:b/>
          <w:color w:val="2C2D30"/>
          <w:sz w:val="28"/>
          <w:szCs w:val="23"/>
          <w:shd w:val="clear" w:color="auto" w:fill="C0C0C0"/>
        </w:rPr>
        <w:t>basPage</w:t>
      </w:r>
    </w:p>
    <w:p w:rsidR="005931A3" w:rsidRDefault="005931A3">
      <w:pPr>
        <w:pStyle w:val="Paragraphedeliste"/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5931A3" w:rsidRDefault="00E00E7F">
      <w:pPr>
        <w:pStyle w:val="Textbody"/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brief: Ferme le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body et le html</w:t>
      </w:r>
    </w:p>
    <w:p w:rsidR="005931A3" w:rsidRDefault="00E00E7F">
      <w:pPr>
        <w:pStyle w:val="Textbody"/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Entrée: Rien</w:t>
      </w:r>
    </w:p>
    <w:p w:rsidR="005931A3" w:rsidRDefault="00E00E7F">
      <w:pPr>
        <w:pStyle w:val="Textbody"/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Sortie: Chaine</w:t>
      </w:r>
    </w:p>
    <w:p w:rsidR="005931A3" w:rsidRDefault="00E00E7F">
      <w:pPr>
        <w:pStyle w:val="Textbody"/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Génère le &lt;/body&gt; et le &lt;/html&gt;</w:t>
      </w:r>
    </w:p>
    <w:p w:rsidR="005931A3" w:rsidRDefault="005931A3">
      <w:pPr>
        <w:pStyle w:val="Paragraphedeliste"/>
      </w:pPr>
    </w:p>
    <w:p w:rsidR="005931A3" w:rsidRDefault="00E00E7F">
      <w:pPr>
        <w:pStyle w:val="Textbody"/>
        <w:numPr>
          <w:ilvl w:val="2"/>
          <w:numId w:val="6"/>
        </w:numPr>
        <w:rPr>
          <w:b/>
          <w:sz w:val="28"/>
          <w:szCs w:val="28"/>
          <w:shd w:val="clear" w:color="auto" w:fill="C0C0C0"/>
        </w:rPr>
      </w:pPr>
      <w:r>
        <w:rPr>
          <w:b/>
          <w:sz w:val="28"/>
          <w:szCs w:val="28"/>
          <w:shd w:val="clear" w:color="auto" w:fill="C0C0C0"/>
        </w:rPr>
        <w:t>afficheFaitJour</w:t>
      </w:r>
    </w:p>
    <w:p w:rsidR="005931A3" w:rsidRDefault="00E00E7F">
      <w:pPr>
        <w:pStyle w:val="Textbody"/>
        <w:rPr>
          <w:rFonts w:cs="Mangal"/>
          <w:szCs w:val="21"/>
        </w:rPr>
      </w:pPr>
      <w:r>
        <w:rPr>
          <w:rFonts w:cs="Mangal"/>
          <w:szCs w:val="21"/>
        </w:rPr>
        <w:t>brief : Affiche les faits du jour</w:t>
      </w:r>
    </w:p>
    <w:p w:rsidR="005931A3" w:rsidRDefault="00E00E7F">
      <w:pPr>
        <w:pStyle w:val="Textbody"/>
        <w:rPr>
          <w:rFonts w:cs="Mangal"/>
          <w:szCs w:val="21"/>
        </w:rPr>
      </w:pPr>
      <w:r>
        <w:rPr>
          <w:rFonts w:cs="Mangal"/>
          <w:szCs w:val="21"/>
        </w:rPr>
        <w:t>Entrée : wiki calendrier</w:t>
      </w:r>
    </w:p>
    <w:p w:rsidR="005931A3" w:rsidRDefault="00E00E7F">
      <w:pPr>
        <w:pStyle w:val="Textbody"/>
        <w:rPr>
          <w:rFonts w:cs="Mangal"/>
          <w:szCs w:val="21"/>
        </w:rPr>
      </w:pPr>
      <w:r>
        <w:rPr>
          <w:rFonts w:cs="Mangal"/>
          <w:szCs w:val="21"/>
        </w:rPr>
        <w:t>Sortie : Chaîne</w:t>
      </w:r>
    </w:p>
    <w:p w:rsidR="005931A3" w:rsidRDefault="00E00E7F">
      <w:pPr>
        <w:pStyle w:val="Textbody"/>
      </w:pPr>
      <w:r>
        <w:rPr>
          <w:rFonts w:cs="Mangal"/>
          <w:szCs w:val="21"/>
        </w:rPr>
        <w:t>Formate une chaîne html pour présenter les faits du jour</w:t>
      </w:r>
    </w:p>
    <w:p w:rsidR="005931A3" w:rsidRDefault="00E00E7F">
      <w:pPr>
        <w:pStyle w:val="Titre2"/>
      </w:pPr>
      <w:bookmarkStart w:id="1" w:name="__RefHeading___Toc522_1167549192"/>
      <w:r>
        <w:t>connexion</w:t>
      </w:r>
      <w:bookmarkEnd w:id="1"/>
    </w:p>
    <w:p w:rsidR="005931A3" w:rsidRDefault="00E00E7F">
      <w:pPr>
        <w:pStyle w:val="Textbody"/>
      </w:pPr>
      <w:r>
        <w:rPr>
          <w:b/>
          <w:bCs/>
        </w:rPr>
        <w:t xml:space="preserve">Brief : </w:t>
      </w:r>
      <w:r>
        <w:rPr>
          <w:bCs/>
        </w:rPr>
        <w:t xml:space="preserve">Fonction qui </w:t>
      </w:r>
      <w:r>
        <w:rPr>
          <w:bCs/>
        </w:rPr>
        <w:t>g</w:t>
      </w:r>
      <w:r>
        <w:t>ère la connexion à la basse de donnés MySQL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Rien</w:t>
      </w:r>
    </w:p>
    <w:p w:rsidR="005931A3" w:rsidRDefault="00E00E7F">
      <w:pPr>
        <w:pStyle w:val="Textbody"/>
      </w:pPr>
      <w:r>
        <w:rPr>
          <w:b/>
          <w:bCs/>
        </w:rPr>
        <w:t>Sortie </w:t>
      </w:r>
      <w:r>
        <w:t>: Rien</w:t>
      </w:r>
    </w:p>
    <w:p w:rsidR="005931A3" w:rsidRDefault="00E00E7F">
      <w:pPr>
        <w:pStyle w:val="Textbody"/>
      </w:pPr>
      <w:r>
        <w:t>Se connecté à la base de donnée MySQL en utilisant les constantes</w:t>
      </w:r>
    </w:p>
    <w:p w:rsidR="005931A3" w:rsidRDefault="00E00E7F">
      <w:pPr>
        <w:pStyle w:val="Textbody"/>
      </w:pPr>
      <w:r>
        <w:t>Positionne la variable globale $bdd</w:t>
      </w:r>
    </w:p>
    <w:p w:rsidR="005931A3" w:rsidRDefault="00E00E7F">
      <w:pPr>
        <w:pStyle w:val="Titre2"/>
      </w:pPr>
      <w:bookmarkStart w:id="2" w:name="__RefHeading___Toc524_1167549192"/>
      <w:r>
        <w:t>afficheMenu</w:t>
      </w:r>
      <w:bookmarkEnd w:id="2"/>
    </w:p>
    <w:p w:rsidR="005931A3" w:rsidRDefault="00E00E7F">
      <w:pPr>
        <w:pStyle w:val="Textbody"/>
      </w:pPr>
      <w:r>
        <w:rPr>
          <w:b/>
          <w:bCs/>
        </w:rPr>
        <w:t xml:space="preserve">Brief : </w:t>
      </w:r>
      <w:r>
        <w:t>génère l'affichage du menu &amp; du formulaire de login en foncti</w:t>
      </w:r>
      <w:r>
        <w:t>on de l’utilisateur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Rien (utilise les constantes)</w:t>
      </w:r>
    </w:p>
    <w:p w:rsidR="005931A3" w:rsidRDefault="00E00E7F">
      <w:pPr>
        <w:pStyle w:val="Textbody"/>
      </w:pPr>
      <w:r>
        <w:rPr>
          <w:b/>
          <w:bCs/>
        </w:rPr>
        <w:t>Sortie </w:t>
      </w:r>
      <w:r>
        <w:t>: Chaîne</w:t>
      </w:r>
    </w:p>
    <w:p w:rsidR="005931A3" w:rsidRDefault="00E00E7F">
      <w:pPr>
        <w:pStyle w:val="Textbody"/>
      </w:pPr>
      <w:r>
        <w:lastRenderedPageBreak/>
        <w:t>Formate une chaîne html qui affiche le menu et le formulaire de login</w:t>
      </w:r>
    </w:p>
    <w:p w:rsidR="005931A3" w:rsidRDefault="00E00E7F">
      <w:pPr>
        <w:pStyle w:val="Textbody"/>
      </w:pPr>
      <w:r>
        <w:t>Si connecté : appeler afficheMiniUtilisateur + bouton « déconnecter »</w:t>
      </w:r>
    </w:p>
    <w:p w:rsidR="005931A3" w:rsidRDefault="00E00E7F">
      <w:pPr>
        <w:pStyle w:val="Textbody"/>
      </w:pPr>
      <w:r>
        <w:t>Si non : Afficher mini formulaire</w:t>
      </w:r>
    </w:p>
    <w:p w:rsidR="005931A3" w:rsidRDefault="00E00E7F">
      <w:pPr>
        <w:pStyle w:val="Titre2"/>
      </w:pPr>
      <w:bookmarkStart w:id="3" w:name="__RefHeading___Toc526_1167549192"/>
      <w:r>
        <w:t>affiche</w:t>
      </w:r>
      <w:r>
        <w:t>Footer</w:t>
      </w:r>
      <w:bookmarkEnd w:id="3"/>
    </w:p>
    <w:p w:rsidR="005931A3" w:rsidRDefault="00E00E7F">
      <w:pPr>
        <w:pStyle w:val="Textbody"/>
      </w:pPr>
      <w:r>
        <w:rPr>
          <w:b/>
          <w:bCs/>
        </w:rPr>
        <w:t xml:space="preserve">Brief : </w:t>
      </w:r>
      <w:r>
        <w:t>fonction qui génère le footer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Rien</w:t>
      </w:r>
    </w:p>
    <w:p w:rsidR="005931A3" w:rsidRDefault="00E00E7F">
      <w:pPr>
        <w:pStyle w:val="Textbody"/>
      </w:pPr>
      <w:r>
        <w:rPr>
          <w:b/>
          <w:bCs/>
        </w:rPr>
        <w:t>Sortie </w:t>
      </w:r>
      <w:r>
        <w:t>: Chaîne</w:t>
      </w:r>
    </w:p>
    <w:p w:rsidR="005931A3" w:rsidRDefault="00E00E7F">
      <w:pPr>
        <w:pStyle w:val="Textbody"/>
      </w:pPr>
      <w:r>
        <w:t>Formate une chaîne html qui affiche le footer</w:t>
      </w:r>
    </w:p>
    <w:p w:rsidR="005931A3" w:rsidRDefault="00E00E7F">
      <w:pPr>
        <w:pStyle w:val="Titre2"/>
      </w:pPr>
      <w:bookmarkStart w:id="4" w:name="__RefHeading___Toc528_1167549192"/>
      <w:r>
        <w:t>afficheHumeur</w:t>
      </w:r>
      <w:bookmarkEnd w:id="4"/>
    </w:p>
    <w:p w:rsidR="005931A3" w:rsidRDefault="00E00E7F">
      <w:pPr>
        <w:pStyle w:val="Textbody"/>
      </w:pPr>
      <w:r>
        <w:rPr>
          <w:b/>
          <w:bCs/>
        </w:rPr>
        <w:t xml:space="preserve">Brief : </w:t>
      </w:r>
      <w:r>
        <w:t>fonction qui génère le div « humeur du jour »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Rien</w:t>
      </w:r>
    </w:p>
    <w:p w:rsidR="005931A3" w:rsidRDefault="00E00E7F">
      <w:pPr>
        <w:pStyle w:val="Textbody"/>
      </w:pPr>
      <w:r>
        <w:rPr>
          <w:b/>
          <w:bCs/>
        </w:rPr>
        <w:t>Sortie </w:t>
      </w:r>
      <w:r>
        <w:t>: Chaîne</w:t>
      </w:r>
    </w:p>
    <w:p w:rsidR="005931A3" w:rsidRDefault="00E00E7F">
      <w:pPr>
        <w:pStyle w:val="Textbody"/>
      </w:pPr>
      <w:r>
        <w:t>Formate une chaîne html qui affiche s</w:t>
      </w:r>
      <w:r>
        <w:t>électionne une humeur au hasard dans la table et l'affiche</w:t>
      </w:r>
    </w:p>
    <w:p w:rsidR="005931A3" w:rsidRDefault="00E00E7F">
      <w:pPr>
        <w:pStyle w:val="Titre2"/>
      </w:pPr>
      <w:r>
        <w:t>1.5.1 afficheChat</w:t>
      </w:r>
    </w:p>
    <w:p w:rsidR="005931A3" w:rsidRDefault="00E00E7F">
      <w:pPr>
        <w:pStyle w:val="Textbody"/>
      </w:pPr>
      <w:r>
        <w:t>Brief : fonction qui génère le chat en html</w:t>
      </w:r>
    </w:p>
    <w:p w:rsidR="005931A3" w:rsidRDefault="00E00E7F">
      <w:pPr>
        <w:pStyle w:val="Textbody"/>
      </w:pPr>
      <w:r>
        <w:t>Entrée : Rien</w:t>
      </w:r>
    </w:p>
    <w:p w:rsidR="005931A3" w:rsidRDefault="00E00E7F">
      <w:pPr>
        <w:pStyle w:val="Textbody"/>
      </w:pPr>
      <w:r>
        <w:t>Sortie : Chaîne</w:t>
      </w:r>
    </w:p>
    <w:p w:rsidR="005931A3" w:rsidRDefault="00E00E7F">
      <w:pPr>
        <w:pStyle w:val="Textbody"/>
      </w:pPr>
      <w:r>
        <w:t>Génère le chat sur la partie droit de l’écran avec une partie qui se dévoile au passage de la souris. Cet</w:t>
      </w:r>
      <w:r>
        <w:t>te partie contient un bouton submit et une partie pour écrire le message.</w:t>
      </w:r>
    </w:p>
    <w:p w:rsidR="005931A3" w:rsidRDefault="005931A3">
      <w:pPr>
        <w:pStyle w:val="Textbody"/>
      </w:pPr>
    </w:p>
    <w:p w:rsidR="005931A3" w:rsidRDefault="00E00E7F">
      <w:pPr>
        <w:pStyle w:val="Textbody"/>
      </w:pPr>
      <w:r>
        <w:rPr>
          <w:b/>
          <w:sz w:val="28"/>
          <w:szCs w:val="28"/>
          <w:shd w:val="clear" w:color="auto" w:fill="C0C0C0"/>
        </w:rPr>
        <w:t>1.5.2 listeMessages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5931A3" w:rsidRDefault="00E00E7F">
      <w:pPr>
        <w:pStyle w:val="Textbody"/>
      </w:pPr>
      <w:r>
        <w:t>Brief : fonction qui génère un tableau contenant les id, user, heure, et contenu du message</w:t>
      </w:r>
    </w:p>
    <w:p w:rsidR="005931A3" w:rsidRDefault="00E00E7F">
      <w:pPr>
        <w:pStyle w:val="Textbody"/>
      </w:pPr>
      <w:r>
        <w:t xml:space="preserve">Entrée : </w:t>
      </w:r>
      <w:r>
        <w:t>Rien</w:t>
      </w:r>
    </w:p>
    <w:p w:rsidR="005931A3" w:rsidRDefault="00E00E7F">
      <w:pPr>
        <w:pStyle w:val="Textbody"/>
      </w:pPr>
      <w:r>
        <w:t>Sortie : tableau</w:t>
      </w:r>
    </w:p>
    <w:p w:rsidR="005931A3" w:rsidRDefault="00E00E7F">
      <w:pPr>
        <w:pStyle w:val="Textbody"/>
      </w:pPr>
      <w:r>
        <w:t>Génère un tableau contenant les id récupérer dans la BDD chat en prenant les n derniers (à définir) classé par ordre décroissant en fonction du temps.</w:t>
      </w:r>
    </w:p>
    <w:p w:rsidR="005931A3" w:rsidRDefault="005931A3">
      <w:pPr>
        <w:pStyle w:val="Textbody"/>
      </w:pPr>
    </w:p>
    <w:p w:rsidR="005931A3" w:rsidRDefault="00E00E7F">
      <w:pPr>
        <w:pStyle w:val="Textbody"/>
      </w:pPr>
      <w:r>
        <w:rPr>
          <w:b/>
          <w:sz w:val="28"/>
          <w:szCs w:val="28"/>
          <w:shd w:val="clear" w:color="auto" w:fill="C0C0C0"/>
        </w:rPr>
        <w:t>1.5.3 afficheMessageChat</w:t>
      </w:r>
    </w:p>
    <w:p w:rsidR="005931A3" w:rsidRDefault="00E00E7F">
      <w:pPr>
        <w:pStyle w:val="Textbody"/>
      </w:pPr>
      <w:r>
        <w:t>Brief : affiche les messages du chat</w:t>
      </w:r>
    </w:p>
    <w:p w:rsidR="005931A3" w:rsidRDefault="00E00E7F">
      <w:pPr>
        <w:pStyle w:val="Textbody"/>
      </w:pPr>
      <w:r>
        <w:lastRenderedPageBreak/>
        <w:t>Entrée : id</w:t>
      </w:r>
    </w:p>
    <w:p w:rsidR="005931A3" w:rsidRDefault="00E00E7F">
      <w:pPr>
        <w:pStyle w:val="Textbody"/>
      </w:pPr>
      <w:r>
        <w:t>Sortie :</w:t>
      </w:r>
      <w:r>
        <w:t xml:space="preserve"> chaîne html</w:t>
      </w:r>
    </w:p>
    <w:p w:rsidR="005931A3" w:rsidRDefault="00E00E7F">
      <w:pPr>
        <w:pStyle w:val="Textbody"/>
      </w:pPr>
      <w:r>
        <w:t>Appelle listeMessage et génère une ligne dans le chat contenant l’heure à laquelle le message à été envoyé, le contenu et le user.</w:t>
      </w:r>
    </w:p>
    <w:p w:rsidR="005931A3" w:rsidRDefault="005931A3">
      <w:pPr>
        <w:pStyle w:val="Textbody"/>
      </w:pPr>
    </w:p>
    <w:p w:rsidR="005931A3" w:rsidRDefault="00E00E7F">
      <w:pPr>
        <w:pStyle w:val="Titre2"/>
      </w:pPr>
      <w:bookmarkStart w:id="5" w:name="__RefHeading___Toc534_1167549192"/>
      <w:r>
        <w:t>1.6 [Écran] index.php</w:t>
      </w:r>
      <w:bookmarkEnd w:id="5"/>
    </w:p>
    <w:p w:rsidR="005931A3" w:rsidRDefault="00E00E7F">
      <w:pPr>
        <w:pStyle w:val="Textbody"/>
      </w:pPr>
      <w:r>
        <w:t>Écran d’accueil.</w:t>
      </w:r>
    </w:p>
    <w:p w:rsidR="005931A3" w:rsidRDefault="00E00E7F">
      <w:pPr>
        <w:pStyle w:val="Textbody"/>
      </w:pPr>
      <w:r>
        <w:t>Début de page html (toujours affiché, via fonction HautPage</w:t>
      </w:r>
    </w:p>
    <w:p w:rsidR="005931A3" w:rsidRDefault="00E00E7F">
      <w:pPr>
        <w:pStyle w:val="Textbody"/>
      </w:pPr>
      <w:r>
        <w:t>Menu &amp; formu</w:t>
      </w:r>
      <w:r>
        <w:t>laire (toujours affiché, via fonction afficheMenu)</w:t>
      </w:r>
    </w:p>
    <w:p w:rsidR="005931A3" w:rsidRDefault="00E00E7F">
      <w:pPr>
        <w:pStyle w:val="Textbody"/>
      </w:pPr>
      <w:r>
        <w:t>Blog : Les 5 dernier blogs (Si connecté, via fonction getLastBlog &amp; affichePost )</w:t>
      </w:r>
    </w:p>
    <w:p w:rsidR="005931A3" w:rsidRDefault="00E00E7F">
      <w:pPr>
        <w:pStyle w:val="Textbody"/>
      </w:pPr>
      <w:r>
        <w:t>Chat : Le bouton pour ouvrir (Si connecté, via fonction afficheChat )</w:t>
      </w:r>
    </w:p>
    <w:p w:rsidR="005931A3" w:rsidRDefault="00E00E7F">
      <w:pPr>
        <w:pStyle w:val="Textbody"/>
      </w:pPr>
      <w:r>
        <w:t>Humeur du jour (Toujours, via fonction afficheHumeur)</w:t>
      </w:r>
    </w:p>
    <w:p w:rsidR="005931A3" w:rsidRDefault="00E00E7F">
      <w:pPr>
        <w:pStyle w:val="Textbody"/>
      </w:pPr>
      <w:r>
        <w:t>Footer (Toujours, via fonction afficheFooter)</w:t>
      </w:r>
    </w:p>
    <w:p w:rsidR="005931A3" w:rsidRDefault="00E00E7F">
      <w:pPr>
        <w:pStyle w:val="Textbody"/>
      </w:pPr>
      <w:r>
        <w:t>Fin de la page (toujours affiché, via fonction BasPage</w:t>
      </w:r>
    </w:p>
    <w:p w:rsidR="005931A3" w:rsidRDefault="00E00E7F">
      <w:pPr>
        <w:pStyle w:val="Titre1"/>
      </w:pPr>
      <w:bookmarkStart w:id="6" w:name="__RefHeading___Toc536_1167549192"/>
      <w:r>
        <w:t>Utilisateur</w:t>
      </w:r>
      <w:bookmarkEnd w:id="6"/>
    </w:p>
    <w:p w:rsidR="005931A3" w:rsidRDefault="00E00E7F">
      <w:pPr>
        <w:pStyle w:val="Titre2"/>
      </w:pPr>
      <w:bookmarkStart w:id="7" w:name="__RefHeading___Toc538_1167549192"/>
      <w:r>
        <w:t>checkLogin</w:t>
      </w:r>
      <w:bookmarkEnd w:id="7"/>
    </w:p>
    <w:p w:rsidR="005931A3" w:rsidRDefault="00E00E7F">
      <w:pPr>
        <w:pStyle w:val="Textbody"/>
      </w:pPr>
      <w:r>
        <w:rPr>
          <w:b/>
          <w:bCs/>
        </w:rPr>
        <w:t xml:space="preserve">Brief : </w:t>
      </w:r>
      <w:r>
        <w:t>Vérifie si le login &amp; le password fourni sont bon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login – string</w:t>
      </w:r>
      <w:r>
        <w:br/>
      </w:r>
      <w:r>
        <w:t>password – string</w:t>
      </w:r>
    </w:p>
    <w:p w:rsidR="005931A3" w:rsidRDefault="00E00E7F">
      <w:pPr>
        <w:pStyle w:val="Textbody"/>
      </w:pPr>
      <w:r>
        <w:rPr>
          <w:b/>
          <w:bCs/>
        </w:rPr>
        <w:t>Sortie </w:t>
      </w:r>
      <w:r>
        <w:t>: identifiant – entier /</w:t>
      </w:r>
      <w:r>
        <w:t xml:space="preserve"> false</w:t>
      </w:r>
    </w:p>
    <w:p w:rsidR="005931A3" w:rsidRDefault="00E00E7F">
      <w:pPr>
        <w:pStyle w:val="Textbody"/>
      </w:pPr>
      <w:r>
        <w:t>Si le couple Login / Password correspond à un utilisateur de la base, renvoie son Id</w:t>
      </w:r>
    </w:p>
    <w:p w:rsidR="005931A3" w:rsidRDefault="00E00E7F">
      <w:pPr>
        <w:pStyle w:val="Textbody"/>
      </w:pPr>
      <w:r>
        <w:t>Sinon, renvoie Faux</w:t>
      </w:r>
    </w:p>
    <w:p w:rsidR="005931A3" w:rsidRDefault="00E00E7F">
      <w:pPr>
        <w:pStyle w:val="Titre2"/>
      </w:pPr>
      <w:bookmarkStart w:id="8" w:name="__RefHeading___Toc540_1167549192"/>
      <w:r>
        <w:t>getUtilisateur</w:t>
      </w:r>
      <w:bookmarkEnd w:id="8"/>
    </w:p>
    <w:p w:rsidR="005931A3" w:rsidRDefault="00E00E7F">
      <w:pPr>
        <w:pStyle w:val="Textbody"/>
      </w:pPr>
      <w:r>
        <w:rPr>
          <w:b/>
          <w:bCs/>
        </w:rPr>
        <w:t xml:space="preserve">Brief : </w:t>
      </w:r>
      <w:r>
        <w:t>Charge les infos d'un utilisateur.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id – entier</w:t>
      </w:r>
    </w:p>
    <w:p w:rsidR="005931A3" w:rsidRDefault="00E00E7F">
      <w:pPr>
        <w:pStyle w:val="Textbody"/>
      </w:pPr>
      <w:r>
        <w:rPr>
          <w:b/>
          <w:bCs/>
        </w:rPr>
        <w:t>Sortie </w:t>
      </w:r>
      <w:r>
        <w:t>: un tableau associatif</w:t>
      </w:r>
    </w:p>
    <w:p w:rsidR="005931A3" w:rsidRDefault="00E00E7F">
      <w:pPr>
        <w:pStyle w:val="Textbody"/>
      </w:pPr>
      <w:r>
        <w:t xml:space="preserve">Crée et retourne un tableau avec </w:t>
      </w:r>
      <w:r>
        <w:t>toutes les informations de la base sur un utilisateur</w:t>
      </w:r>
    </w:p>
    <w:p w:rsidR="005931A3" w:rsidRDefault="00E00E7F">
      <w:pPr>
        <w:pStyle w:val="Textbody"/>
      </w:pPr>
      <w:r>
        <w:t>Nom, Prénom, Pseudo, Mail, ....</w:t>
      </w:r>
    </w:p>
    <w:p w:rsidR="005931A3" w:rsidRDefault="00E00E7F">
      <w:pPr>
        <w:pStyle w:val="Titre2"/>
      </w:pPr>
      <w:bookmarkStart w:id="9" w:name="__RefHeading___Toc542_1167549192"/>
      <w:r>
        <w:t>chargeUtilisateur</w:t>
      </w:r>
      <w:bookmarkEnd w:id="9"/>
    </w:p>
    <w:p w:rsidR="005931A3" w:rsidRDefault="00E00E7F">
      <w:pPr>
        <w:pStyle w:val="Textbody"/>
      </w:pPr>
      <w:r>
        <w:rPr>
          <w:b/>
          <w:bCs/>
        </w:rPr>
        <w:t xml:space="preserve">Brief : </w:t>
      </w:r>
      <w:r>
        <w:t>Met les infos d'un utilisateur dans la variable de session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tableau associatif avec les infos d'un utilisateur</w:t>
      </w:r>
    </w:p>
    <w:p w:rsidR="005931A3" w:rsidRDefault="00E00E7F">
      <w:pPr>
        <w:pStyle w:val="Textbody"/>
      </w:pPr>
      <w:r>
        <w:rPr>
          <w:b/>
          <w:bCs/>
        </w:rPr>
        <w:lastRenderedPageBreak/>
        <w:t>Sortie </w:t>
      </w:r>
      <w:r>
        <w:t>: rien</w:t>
      </w:r>
    </w:p>
    <w:p w:rsidR="005931A3" w:rsidRDefault="00E00E7F">
      <w:pPr>
        <w:pStyle w:val="Textbody"/>
      </w:pPr>
      <w:r>
        <w:t>Pour chaque</w:t>
      </w:r>
      <w:r>
        <w:t xml:space="preserve"> case du tableau en entrée, crée la même case dans $_SESSION</w:t>
      </w:r>
    </w:p>
    <w:p w:rsidR="005931A3" w:rsidRDefault="00E00E7F">
      <w:pPr>
        <w:pStyle w:val="Titre2"/>
      </w:pPr>
      <w:bookmarkStart w:id="10" w:name="__RefHeading___Toc544_1167549192"/>
      <w:r>
        <w:t>isConnecte</w:t>
      </w:r>
      <w:bookmarkEnd w:id="10"/>
      <w:r w:rsidR="00311F50">
        <w:t>d</w:t>
      </w:r>
    </w:p>
    <w:p w:rsidR="005931A3" w:rsidRDefault="00E00E7F">
      <w:pPr>
        <w:pStyle w:val="Textbody"/>
      </w:pPr>
      <w:r>
        <w:rPr>
          <w:b/>
          <w:bCs/>
        </w:rPr>
        <w:t xml:space="preserve">Brief : </w:t>
      </w:r>
      <w:r>
        <w:t>Dit si un utilisateur est logué ou pas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rien</w:t>
      </w:r>
    </w:p>
    <w:p w:rsidR="005931A3" w:rsidRDefault="00E00E7F">
      <w:pPr>
        <w:pStyle w:val="Textbody"/>
      </w:pPr>
      <w:r>
        <w:rPr>
          <w:b/>
          <w:bCs/>
        </w:rPr>
        <w:t>Sortie </w:t>
      </w:r>
      <w:r>
        <w:t>: Booléen</w:t>
      </w:r>
    </w:p>
    <w:p w:rsidR="005931A3" w:rsidRDefault="00E00E7F">
      <w:pPr>
        <w:pStyle w:val="Textbody"/>
      </w:pPr>
      <w:r>
        <w:t>Si $_SESSION['id'] existe, renvoi vrai</w:t>
      </w:r>
    </w:p>
    <w:p w:rsidR="005931A3" w:rsidRDefault="00E00E7F">
      <w:pPr>
        <w:pStyle w:val="Titre2"/>
      </w:pPr>
      <w:bookmarkStart w:id="11" w:name="__RefHeading___Toc546_1167549192"/>
      <w:r>
        <w:t>afficheUtilisateur</w:t>
      </w:r>
      <w:bookmarkEnd w:id="11"/>
    </w:p>
    <w:p w:rsidR="005931A3" w:rsidRDefault="00E00E7F">
      <w:pPr>
        <w:pStyle w:val="Textbody"/>
      </w:pPr>
      <w:r>
        <w:rPr>
          <w:b/>
          <w:bCs/>
        </w:rPr>
        <w:t>Brief :</w:t>
      </w:r>
      <w:r>
        <w:t xml:space="preserve"> Affiche toute la fiche utilisateur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tableau associatif avec les infos d'un utilisateur</w:t>
      </w:r>
    </w:p>
    <w:p w:rsidR="005931A3" w:rsidRDefault="00E00E7F">
      <w:pPr>
        <w:pStyle w:val="Textbody"/>
      </w:pPr>
      <w:r>
        <w:rPr>
          <w:b/>
          <w:bCs/>
        </w:rPr>
        <w:t xml:space="preserve">Sortie : </w:t>
      </w:r>
      <w:r>
        <w:t>Chaîne</w:t>
      </w:r>
    </w:p>
    <w:p w:rsidR="005931A3" w:rsidRDefault="00E00E7F">
      <w:pPr>
        <w:pStyle w:val="Textbody"/>
      </w:pPr>
      <w:r>
        <w:t>Formate une chaîne html qui affiche les informations sur un utilisateur</w:t>
      </w:r>
    </w:p>
    <w:p w:rsidR="005931A3" w:rsidRDefault="00E00E7F">
      <w:pPr>
        <w:pStyle w:val="Textbody"/>
      </w:pPr>
      <w:r>
        <w:t>Cette fonction revoie une chaîne formatée en html qui est à afficher</w:t>
      </w:r>
    </w:p>
    <w:p w:rsidR="005931A3" w:rsidRDefault="00E00E7F">
      <w:pPr>
        <w:pStyle w:val="Titre2"/>
      </w:pPr>
      <w:bookmarkStart w:id="12" w:name="__RefHeading___Toc548_1167549192"/>
      <w:r>
        <w:t>afficheMiniUtilisateur</w:t>
      </w:r>
      <w:bookmarkStart w:id="13" w:name="_GoBack"/>
      <w:bookmarkEnd w:id="12"/>
      <w:bookmarkEnd w:id="13"/>
    </w:p>
    <w:p w:rsidR="005931A3" w:rsidRDefault="00E00E7F">
      <w:pPr>
        <w:pStyle w:val="Textbody"/>
      </w:pPr>
      <w:r>
        <w:rPr>
          <w:b/>
          <w:bCs/>
        </w:rPr>
        <w:t>Brief :</w:t>
      </w:r>
      <w:r>
        <w:t xml:space="preserve"> Affiche </w:t>
      </w:r>
      <w:r>
        <w:t>un résumé de la fiche utilisateur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tableau associatif avec les infos d'un utilisateur</w:t>
      </w:r>
    </w:p>
    <w:p w:rsidR="005931A3" w:rsidRDefault="00E00E7F">
      <w:pPr>
        <w:pStyle w:val="Textbody"/>
      </w:pPr>
      <w:r>
        <w:rPr>
          <w:b/>
          <w:bCs/>
        </w:rPr>
        <w:t xml:space="preserve">Sortie : </w:t>
      </w:r>
      <w:r>
        <w:t>Chaîne</w:t>
      </w:r>
    </w:p>
    <w:p w:rsidR="005931A3" w:rsidRDefault="00E00E7F">
      <w:pPr>
        <w:pStyle w:val="Textbody"/>
      </w:pPr>
      <w:r>
        <w:t>Formate une chaîne html qui affiche les informations sur un utilisateur</w:t>
      </w:r>
    </w:p>
    <w:p w:rsidR="005931A3" w:rsidRDefault="00E00E7F">
      <w:pPr>
        <w:pStyle w:val="Textbody"/>
      </w:pPr>
      <w:r>
        <w:t>Cette fonction revoie une chaîne formatée en html qui est à afficher</w:t>
      </w:r>
    </w:p>
    <w:p w:rsidR="005931A3" w:rsidRDefault="00E00E7F">
      <w:pPr>
        <w:pStyle w:val="Textbody"/>
      </w:pPr>
      <w:r>
        <w:t>Contr</w:t>
      </w:r>
      <w:r>
        <w:t>airement à afficheUtilisateur renvoi des infos pour un div de quelques pixels. Par ex. pour mettre à gauche d'un post pour signaler l'auteur.</w:t>
      </w:r>
    </w:p>
    <w:p w:rsidR="005931A3" w:rsidRDefault="00E00E7F">
      <w:pPr>
        <w:pStyle w:val="Titre1"/>
      </w:pPr>
      <w:bookmarkStart w:id="14" w:name="__RefHeading___Toc550_1167549192"/>
      <w:r>
        <w:t>Forum</w:t>
      </w:r>
      <w:bookmarkEnd w:id="14"/>
    </w:p>
    <w:p w:rsidR="005931A3" w:rsidRDefault="00E00E7F">
      <w:pPr>
        <w:pStyle w:val="Titre2"/>
      </w:pPr>
      <w:bookmarkStart w:id="15" w:name="__RefHeading___Toc552_1167549192"/>
      <w:r>
        <w:t>affichePost</w:t>
      </w:r>
      <w:bookmarkEnd w:id="15"/>
    </w:p>
    <w:p w:rsidR="005931A3" w:rsidRDefault="00E00E7F">
      <w:pPr>
        <w:pStyle w:val="Textbody"/>
      </w:pPr>
      <w:r>
        <w:rPr>
          <w:b/>
          <w:bCs/>
        </w:rPr>
        <w:t>Brief :</w:t>
      </w:r>
      <w:r>
        <w:t xml:space="preserve"> Affiche un post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id du post</w:t>
      </w:r>
    </w:p>
    <w:p w:rsidR="005931A3" w:rsidRDefault="00E00E7F">
      <w:pPr>
        <w:pStyle w:val="Textbody"/>
      </w:pPr>
      <w:r>
        <w:rPr>
          <w:b/>
          <w:bCs/>
        </w:rPr>
        <w:t xml:space="preserve">Sortie : </w:t>
      </w:r>
      <w:r>
        <w:t>Chaîne</w:t>
      </w:r>
    </w:p>
    <w:p w:rsidR="005931A3" w:rsidRDefault="00E00E7F">
      <w:pPr>
        <w:pStyle w:val="Textbody"/>
      </w:pPr>
      <w:r>
        <w:t xml:space="preserve">Formate une chaîne html qui affiche </w:t>
      </w:r>
      <w:r>
        <w:t>le contenu d'un post du forum</w:t>
      </w:r>
    </w:p>
    <w:p w:rsidR="005931A3" w:rsidRDefault="00E00E7F">
      <w:pPr>
        <w:pStyle w:val="Textbody"/>
      </w:pPr>
      <w:r>
        <w:t>Cette fonction revoie une chaîne formatée en html qui est à afficher</w:t>
      </w:r>
    </w:p>
    <w:p w:rsidR="005931A3" w:rsidRDefault="00E00E7F">
      <w:pPr>
        <w:pStyle w:val="Titre2"/>
      </w:pPr>
      <w:bookmarkStart w:id="16" w:name="__RefHeading___Toc554_1167549192"/>
      <w:r>
        <w:t>getLast</w:t>
      </w:r>
      <w:bookmarkEnd w:id="16"/>
      <w:r>
        <w:t>Blog</w:t>
      </w:r>
    </w:p>
    <w:p w:rsidR="005931A3" w:rsidRDefault="00E00E7F">
      <w:pPr>
        <w:pStyle w:val="Textbody"/>
      </w:pPr>
      <w:r>
        <w:rPr>
          <w:b/>
          <w:bCs/>
        </w:rPr>
        <w:t>Brief :</w:t>
      </w:r>
      <w:r>
        <w:t xml:space="preserve"> Récupère les n blogs les plus récents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nombre de blogs à récupérer</w:t>
      </w:r>
    </w:p>
    <w:p w:rsidR="005931A3" w:rsidRDefault="00E00E7F">
      <w:pPr>
        <w:pStyle w:val="Textbody"/>
      </w:pPr>
      <w:r>
        <w:rPr>
          <w:b/>
          <w:bCs/>
        </w:rPr>
        <w:lastRenderedPageBreak/>
        <w:t xml:space="preserve">Sortie : </w:t>
      </w:r>
      <w:r>
        <w:t>Tableau d'id de posts/blogs</w:t>
      </w:r>
    </w:p>
    <w:p w:rsidR="005931A3" w:rsidRDefault="00E00E7F">
      <w:pPr>
        <w:pStyle w:val="Textbody"/>
      </w:pPr>
      <w:r>
        <w:t>Par une requête SQL qui t</w:t>
      </w:r>
      <w:r>
        <w:t>ri par date et fait un limit n, retourne un tableau des id des bposts/blogs.</w:t>
      </w:r>
    </w:p>
    <w:p w:rsidR="005931A3" w:rsidRDefault="00E00E7F">
      <w:pPr>
        <w:pStyle w:val="Titre1"/>
      </w:pPr>
      <w:bookmarkStart w:id="17" w:name="__RefHeading___Toc556_1167549192"/>
      <w:r>
        <w:t>Trombinoscope</w:t>
      </w:r>
      <w:bookmarkEnd w:id="17"/>
    </w:p>
    <w:p w:rsidR="005931A3" w:rsidRDefault="00E00E7F">
      <w:pPr>
        <w:pStyle w:val="Titre2"/>
      </w:pPr>
      <w:bookmarkStart w:id="18" w:name="__RefHeading___Toc558_1167549192"/>
      <w:r>
        <w:t>afficheGroupes</w:t>
      </w:r>
      <w:bookmarkEnd w:id="18"/>
    </w:p>
    <w:p w:rsidR="005931A3" w:rsidRDefault="00E00E7F">
      <w:pPr>
        <w:pStyle w:val="Textbody"/>
      </w:pPr>
      <w:r>
        <w:rPr>
          <w:b/>
          <w:bCs/>
        </w:rPr>
        <w:t>Brief :</w:t>
      </w:r>
      <w:r>
        <w:t xml:space="preserve"> Affiche la liste des groupes d'utilisateurs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Rien</w:t>
      </w:r>
    </w:p>
    <w:p w:rsidR="005931A3" w:rsidRDefault="00E00E7F">
      <w:pPr>
        <w:pStyle w:val="Textbody"/>
      </w:pPr>
      <w:r>
        <w:rPr>
          <w:b/>
          <w:bCs/>
        </w:rPr>
        <w:t xml:space="preserve">Sortie : </w:t>
      </w:r>
      <w:r>
        <w:t>Chaîne</w:t>
      </w:r>
    </w:p>
    <w:p w:rsidR="005931A3" w:rsidRDefault="00E00E7F">
      <w:pPr>
        <w:pStyle w:val="Textbody"/>
      </w:pPr>
      <w:r>
        <w:t>Formate une chaîne html qui affiche la liste des groupes d'utilisate</w:t>
      </w:r>
      <w:r>
        <w:t>urs (Promo xxx, Profs, ...)</w:t>
      </w:r>
    </w:p>
    <w:p w:rsidR="005931A3" w:rsidRDefault="00E00E7F">
      <w:pPr>
        <w:pStyle w:val="Textbody"/>
      </w:pPr>
      <w:r>
        <w:t>Chaque groupe est cliquable et envoi vers trombinoscope.php?groupe=x</w:t>
      </w:r>
    </w:p>
    <w:p w:rsidR="005931A3" w:rsidRDefault="00E00E7F">
      <w:pPr>
        <w:pStyle w:val="Textbody"/>
      </w:pPr>
      <w:r>
        <w:t>ou x est l'id du groupe</w:t>
      </w:r>
    </w:p>
    <w:p w:rsidR="005931A3" w:rsidRDefault="00E00E7F">
      <w:pPr>
        <w:pStyle w:val="Titre2"/>
      </w:pPr>
      <w:bookmarkStart w:id="19" w:name="__RefHeading___Toc560_1167549192"/>
      <w:r>
        <w:t>afficheTrombinoscope</w:t>
      </w:r>
      <w:bookmarkEnd w:id="19"/>
    </w:p>
    <w:p w:rsidR="005931A3" w:rsidRDefault="00E00E7F">
      <w:pPr>
        <w:pStyle w:val="Textbody"/>
      </w:pPr>
      <w:r>
        <w:rPr>
          <w:b/>
          <w:bCs/>
        </w:rPr>
        <w:t>Brief :</w:t>
      </w:r>
      <w:r>
        <w:t xml:space="preserve"> Affiche le trombinoscope d'un groupe d'utilisateurs</w:t>
      </w:r>
    </w:p>
    <w:p w:rsidR="005931A3" w:rsidRDefault="00E00E7F">
      <w:pPr>
        <w:pStyle w:val="Textbody"/>
      </w:pPr>
      <w:r>
        <w:rPr>
          <w:b/>
          <w:bCs/>
        </w:rPr>
        <w:t>Entrée </w:t>
      </w:r>
      <w:r>
        <w:t>: Id du groupe</w:t>
      </w:r>
    </w:p>
    <w:p w:rsidR="005931A3" w:rsidRDefault="00E00E7F">
      <w:pPr>
        <w:pStyle w:val="Textbody"/>
      </w:pPr>
      <w:r>
        <w:rPr>
          <w:b/>
          <w:bCs/>
        </w:rPr>
        <w:t xml:space="preserve">Sortie : </w:t>
      </w:r>
      <w:r>
        <w:t>Chaîne</w:t>
      </w:r>
    </w:p>
    <w:p w:rsidR="005931A3" w:rsidRDefault="00E00E7F">
      <w:pPr>
        <w:pStyle w:val="Textbody"/>
      </w:pPr>
      <w:r>
        <w:t xml:space="preserve">Formate une </w:t>
      </w:r>
      <w:r>
        <w:t>chaîne html qui affiche la liste des résumés des utilisateurs du groupe reçu en paramètre.</w:t>
      </w:r>
    </w:p>
    <w:p w:rsidR="005931A3" w:rsidRDefault="00E00E7F">
      <w:pPr>
        <w:pStyle w:val="Textbody"/>
      </w:pPr>
      <w:r>
        <w:t>Il fait récupérer les id des personnes du groupe, et pour chacun, appeler afficheMiniUtilisateur.</w:t>
      </w:r>
    </w:p>
    <w:p w:rsidR="005931A3" w:rsidRDefault="00E00E7F">
      <w:pPr>
        <w:pStyle w:val="Textbody"/>
      </w:pPr>
      <w:r>
        <w:t>Chaque résumé est cliquable et envoi vers personne.php?id=x (ou x e</w:t>
      </w:r>
      <w:r>
        <w:t>st l'Id de la personne)</w:t>
      </w:r>
    </w:p>
    <w:p w:rsidR="005931A3" w:rsidRDefault="00E00E7F">
      <w:pPr>
        <w:pStyle w:val="Titre2"/>
      </w:pPr>
      <w:bookmarkStart w:id="20" w:name="__RefHeading___Toc562_1167549192"/>
      <w:r>
        <w:t>[Écran] trombinoscope.php</w:t>
      </w:r>
      <w:bookmarkEnd w:id="20"/>
    </w:p>
    <w:p w:rsidR="005931A3" w:rsidRDefault="00E00E7F">
      <w:pPr>
        <w:pStyle w:val="Textbody"/>
      </w:pPr>
      <w:r>
        <w:t>Si pas connecté : Die</w:t>
      </w:r>
    </w:p>
    <w:p w:rsidR="005931A3" w:rsidRDefault="00E00E7F">
      <w:pPr>
        <w:pStyle w:val="Textbody"/>
      </w:pPr>
      <w:r>
        <w:t>Menu &amp; formulaire (via fonction afficheMenu)</w:t>
      </w:r>
    </w:p>
    <w:p w:rsidR="005931A3" w:rsidRDefault="00E00E7F">
      <w:pPr>
        <w:pStyle w:val="Textbody"/>
      </w:pPr>
      <w:r>
        <w:t>si $_GET['groupe'] est vide</w:t>
      </w:r>
    </w:p>
    <w:p w:rsidR="005931A3" w:rsidRDefault="00E00E7F">
      <w:pPr>
        <w:pStyle w:val="Textbody"/>
      </w:pPr>
      <w:r>
        <w:tab/>
        <w:t>liste des groupes (via fonction afficheGroupes)</w:t>
      </w:r>
    </w:p>
    <w:p w:rsidR="005931A3" w:rsidRDefault="00E00E7F">
      <w:pPr>
        <w:pStyle w:val="Textbody"/>
      </w:pPr>
      <w:r>
        <w:t>sinon</w:t>
      </w:r>
    </w:p>
    <w:p w:rsidR="005931A3" w:rsidRDefault="00E00E7F">
      <w:pPr>
        <w:pStyle w:val="Textbody"/>
      </w:pPr>
      <w:r>
        <w:tab/>
        <w:t xml:space="preserve">trombinoscope d'un groupe (via fonction </w:t>
      </w:r>
      <w:r>
        <w:t>afficheTrombinoscope)</w:t>
      </w:r>
    </w:p>
    <w:p w:rsidR="005931A3" w:rsidRDefault="00E00E7F">
      <w:pPr>
        <w:pStyle w:val="Textbody"/>
      </w:pPr>
      <w:r>
        <w:t>Footer (via fonction afficheFooter)</w:t>
      </w:r>
    </w:p>
    <w:p w:rsidR="00BD7EB5" w:rsidRDefault="00BD7EB5">
      <w:pPr>
        <w:pStyle w:val="Textbody"/>
      </w:pPr>
    </w:p>
    <w:p w:rsidR="00BD7EB5" w:rsidRDefault="00BD7EB5">
      <w:pPr>
        <w:pStyle w:val="Textbody"/>
      </w:pPr>
    </w:p>
    <w:p w:rsidR="00BD7EB5" w:rsidRDefault="00BD7EB5">
      <w:pPr>
        <w:pStyle w:val="Textbody"/>
      </w:pPr>
    </w:p>
    <w:p w:rsidR="00BD7EB5" w:rsidRDefault="00BD7EB5">
      <w:pPr>
        <w:pStyle w:val="Textbody"/>
      </w:pPr>
    </w:p>
    <w:p w:rsidR="00BD7EB5" w:rsidRDefault="00BD7EB5">
      <w:pPr>
        <w:pStyle w:val="Textbody"/>
      </w:pPr>
    </w:p>
    <w:p w:rsidR="00BD7EB5" w:rsidRDefault="00BD7EB5" w:rsidP="00BD7EB5">
      <w:pPr>
        <w:pStyle w:val="Titre2"/>
      </w:pPr>
      <w:r>
        <w:lastRenderedPageBreak/>
        <w:t>AfficheFaitJour</w:t>
      </w:r>
    </w:p>
    <w:p w:rsidR="00BD7EB5" w:rsidRDefault="00BD7EB5" w:rsidP="00BD7EB5">
      <w:pPr>
        <w:pStyle w:val="Textbody"/>
      </w:pPr>
      <w:r>
        <w:t>Brie</w:t>
      </w:r>
      <w:r>
        <w:t>f : affiche les faits du jour</w:t>
      </w:r>
    </w:p>
    <w:p w:rsidR="00BD7EB5" w:rsidRDefault="00BD7EB5" w:rsidP="00BD7EB5">
      <w:pPr>
        <w:pStyle w:val="Textbody"/>
      </w:pPr>
      <w:r>
        <w:t>Entrée : Rien</w:t>
      </w:r>
    </w:p>
    <w:p w:rsidR="00BD7EB5" w:rsidRDefault="00BD7EB5" w:rsidP="00BD7EB5">
      <w:pPr>
        <w:pStyle w:val="Textbody"/>
      </w:pPr>
      <w:r>
        <w:t>Sortie : chaîne html</w:t>
      </w:r>
    </w:p>
    <w:p w:rsidR="00BD7EB5" w:rsidRDefault="00BD7EB5" w:rsidP="00BD7EB5">
      <w:pPr>
        <w:pStyle w:val="Textbody"/>
      </w:pPr>
      <w:r>
        <w:t>Génère un bloc dans lequel on affiche les faits du jour.</w:t>
      </w:r>
    </w:p>
    <w:p w:rsidR="00BD7EB5" w:rsidRPr="00BD7EB5" w:rsidRDefault="00BD7EB5" w:rsidP="00BD7EB5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p w:rsidR="005931A3" w:rsidRDefault="005931A3">
      <w:pPr>
        <w:pStyle w:val="Textbody"/>
      </w:pPr>
    </w:p>
    <w:sectPr w:rsidR="005931A3" w:rsidSect="00BD7EB5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E7F" w:rsidRDefault="00E00E7F">
      <w:r>
        <w:separator/>
      </w:r>
    </w:p>
  </w:endnote>
  <w:endnote w:type="continuationSeparator" w:id="0">
    <w:p w:rsidR="00E00E7F" w:rsidRDefault="00E0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eeSans">
    <w:altName w:val="Arial"/>
    <w:charset w:val="00"/>
    <w:family w:val="swiss"/>
    <w:pitch w:val="default"/>
  </w:font>
  <w:font w:name="Droid Sans Fallback">
    <w:altName w:val="Times New Roman"/>
    <w:charset w:val="00"/>
    <w:family w:val="auto"/>
    <w:pitch w:val="variable"/>
  </w:font>
  <w:font w:name="Liberation Sans">
    <w:altName w:val="Times New Roman"/>
    <w:charset w:val="00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FBB" w:rsidRDefault="00E00E7F">
    <w:pPr>
      <w:pStyle w:val="Pieddepage"/>
    </w:pPr>
    <w:r>
      <w:t>Analyse de Grepsi.fr</w:t>
    </w:r>
    <w:r>
      <w:tab/>
      <w:t>Version 0.1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B7D70">
      <w:rPr>
        <w:noProof/>
      </w:rPr>
      <w:t>6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8B7D7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E7F" w:rsidRDefault="00E00E7F">
      <w:r>
        <w:rPr>
          <w:color w:val="000000"/>
        </w:rPr>
        <w:separator/>
      </w:r>
    </w:p>
  </w:footnote>
  <w:footnote w:type="continuationSeparator" w:id="0">
    <w:p w:rsidR="00E00E7F" w:rsidRDefault="00E00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375ED"/>
    <w:multiLevelType w:val="multilevel"/>
    <w:tmpl w:val="B1FC814E"/>
    <w:lvl w:ilvl="0">
      <w:start w:val="1"/>
      <w:numFmt w:val="decimal"/>
      <w:lvlText w:val="%1"/>
      <w:lvlJc w:val="left"/>
      <w:pPr>
        <w:ind w:left="675" w:hanging="675"/>
      </w:pPr>
      <w:rPr>
        <w:rFonts w:ascii="Liberation Serif" w:hAnsi="Liberation Serif" w:cs="FreeSans"/>
        <w:b/>
        <w:color w:val="auto"/>
        <w:sz w:val="28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ascii="Liberation Serif" w:hAnsi="Liberation Serif" w:cs="FreeSans"/>
        <w:b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Liberation Serif" w:hAnsi="Liberation Serif" w:cs="FreeSans"/>
        <w:b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Liberation Serif" w:hAnsi="Liberation Serif" w:cs="FreeSans"/>
        <w:b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Liberation Serif" w:hAnsi="Liberation Serif" w:cs="FreeSans"/>
        <w:b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Liberation Serif" w:hAnsi="Liberation Serif" w:cs="FreeSans"/>
        <w:b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Liberation Serif" w:hAnsi="Liberation Serif" w:cs="FreeSans"/>
        <w:b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Liberation Serif" w:hAnsi="Liberation Serif" w:cs="FreeSans"/>
        <w:b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Liberation Serif" w:hAnsi="Liberation Serif" w:cs="FreeSans"/>
        <w:b/>
        <w:color w:val="auto"/>
        <w:sz w:val="28"/>
      </w:rPr>
    </w:lvl>
  </w:abstractNum>
  <w:abstractNum w:abstractNumId="1" w15:restartNumberingAfterBreak="0">
    <w:nsid w:val="16F3168A"/>
    <w:multiLevelType w:val="multilevel"/>
    <w:tmpl w:val="B074CD5C"/>
    <w:styleLink w:val="WWOutlineListStyl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D2445C0"/>
    <w:multiLevelType w:val="multilevel"/>
    <w:tmpl w:val="1824A4BE"/>
    <w:styleLink w:val="WWOutlineListStyle3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."/>
      <w:lvlJc w:val="left"/>
      <w:pPr>
        <w:ind w:left="576" w:hanging="576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458B1980"/>
    <w:multiLevelType w:val="multilevel"/>
    <w:tmpl w:val="0D0A7ABE"/>
    <w:styleLink w:val="WWOutlineListStyle1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4B292925"/>
    <w:multiLevelType w:val="multilevel"/>
    <w:tmpl w:val="6106812A"/>
    <w:styleLink w:val="WWOutlineListStyle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7C2436A3"/>
    <w:multiLevelType w:val="multilevel"/>
    <w:tmpl w:val="B5EEEB4A"/>
    <w:styleLink w:val="Outlin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4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931A3"/>
    <w:rsid w:val="00311F50"/>
    <w:rsid w:val="005931A3"/>
    <w:rsid w:val="008B7D70"/>
    <w:rsid w:val="00BD7EB5"/>
    <w:rsid w:val="00E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89CCFC-016F-4DC7-AB75-BB131B39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Heading"/>
    <w:next w:val="Textbody"/>
    <w:pPr>
      <w:numPr>
        <w:numId w:val="1"/>
      </w:numPr>
      <w:shd w:val="clear" w:color="auto" w:fill="6699CC"/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numPr>
        <w:ilvl w:val="1"/>
        <w:numId w:val="1"/>
      </w:numPr>
      <w:shd w:val="clear" w:color="auto" w:fill="DDDDDD"/>
      <w:spacing w:before="200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3">
    <w:name w:val="WW_OutlineListStyle_3"/>
    <w:basedOn w:val="Aucuneliste"/>
    <w:pPr>
      <w:numPr>
        <w:numId w:val="1"/>
      </w:numPr>
    </w:pPr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UserIndexHeading">
    <w:name w:val="User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Paragraphedeliste">
    <w:name w:val="List Paragraph"/>
    <w:basedOn w:val="Normal"/>
    <w:pPr>
      <w:ind w:left="720"/>
    </w:pPr>
    <w:rPr>
      <w:rFonts w:cs="Mangal"/>
      <w:szCs w:val="21"/>
    </w:rPr>
  </w:style>
  <w:style w:type="numbering" w:customStyle="1" w:styleId="WWOutlineListStyle2">
    <w:name w:val="WW_OutlineListStyle_2"/>
    <w:basedOn w:val="Aucuneliste"/>
    <w:pPr>
      <w:numPr>
        <w:numId w:val="2"/>
      </w:numPr>
    </w:pPr>
  </w:style>
  <w:style w:type="numbering" w:customStyle="1" w:styleId="WWOutlineListStyle1">
    <w:name w:val="WW_OutlineListStyle_1"/>
    <w:basedOn w:val="Aucuneliste"/>
    <w:pPr>
      <w:numPr>
        <w:numId w:val="3"/>
      </w:numPr>
    </w:pPr>
  </w:style>
  <w:style w:type="numbering" w:customStyle="1" w:styleId="WWOutlineListStyle">
    <w:name w:val="WW_OutlineListStyle"/>
    <w:basedOn w:val="Aucuneliste"/>
    <w:pPr>
      <w:numPr>
        <w:numId w:val="4"/>
      </w:numPr>
    </w:pPr>
  </w:style>
  <w:style w:type="numbering" w:customStyle="1" w:styleId="Outline">
    <w:name w:val="Outline"/>
    <w:basedOn w:val="Aucu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884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Théo Guiboud-Ribaud</dc:creator>
  <cp:lastModifiedBy>Théo Guiboud-Ribaud</cp:lastModifiedBy>
  <cp:revision>4</cp:revision>
  <dcterms:created xsi:type="dcterms:W3CDTF">2016-04-05T06:57:00Z</dcterms:created>
  <dcterms:modified xsi:type="dcterms:W3CDTF">2016-04-05T09:26:00Z</dcterms:modified>
</cp:coreProperties>
</file>